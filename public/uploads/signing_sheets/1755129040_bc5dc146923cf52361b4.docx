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FBD2" w14:textId="77777777" w:rsidR="00301EEE" w:rsidRDefault="00000000" w:rsidP="0046352B">
      <w:pPr>
        <w:jc w:val="both"/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  <w:b/>
          <w:noProof/>
          <w:lang w:eastAsia="en-AU"/>
        </w:rPr>
        <w:object w:dxaOrig="1440" w:dyaOrig="1440" w14:anchorId="02EFD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62pt;margin-top:-23.85pt;width:138.75pt;height:88pt;z-index:251658240" fillcolor="window">
            <v:imagedata r:id="rId7" o:title="" blacklevel="3932f"/>
            <w10:wrap type="square"/>
          </v:shape>
          <o:OLEObject Type="Embed" ProgID="PBrush" ShapeID="_x0000_s2050" DrawAspect="Content" ObjectID="_1799829710" r:id="rId8"/>
        </w:object>
      </w:r>
    </w:p>
    <w:p w14:paraId="2E728C85" w14:textId="77777777" w:rsidR="005C4AC0" w:rsidRDefault="0048162B" w:rsidP="0046352B">
      <w:pPr>
        <w:jc w:val="both"/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  <w:b/>
        </w:rPr>
        <w:t xml:space="preserve"> </w:t>
      </w:r>
    </w:p>
    <w:p w14:paraId="7B858D00" w14:textId="77777777" w:rsidR="0046352B" w:rsidRDefault="0046352B" w:rsidP="0046352B">
      <w:pPr>
        <w:jc w:val="both"/>
        <w:rPr>
          <w:rFonts w:ascii="Bookman Old Style" w:hAnsi="Bookman Old Style" w:cs="Segoe UI"/>
          <w:b/>
        </w:rPr>
      </w:pPr>
    </w:p>
    <w:p w14:paraId="4D7F2C2A" w14:textId="77777777" w:rsidR="00A96C85" w:rsidRDefault="00A96C85" w:rsidP="0046352B">
      <w:pPr>
        <w:jc w:val="both"/>
        <w:rPr>
          <w:rFonts w:ascii="Bookman Old Style" w:hAnsi="Bookman Old Style" w:cs="Segoe UI"/>
          <w:b/>
        </w:rPr>
      </w:pPr>
    </w:p>
    <w:p w14:paraId="22CE2824" w14:textId="77777777" w:rsidR="003D2EFE" w:rsidRDefault="003D2EFE" w:rsidP="0046352B">
      <w:pPr>
        <w:jc w:val="both"/>
        <w:rPr>
          <w:rFonts w:ascii="Bookman Old Style" w:hAnsi="Bookman Old Style" w:cs="Segoe UI"/>
          <w:b/>
        </w:rPr>
      </w:pPr>
    </w:p>
    <w:p w14:paraId="59E6C199" w14:textId="77777777" w:rsidR="003D2EFE" w:rsidRDefault="003D2EFE" w:rsidP="0046352B">
      <w:pPr>
        <w:jc w:val="both"/>
        <w:rPr>
          <w:rFonts w:ascii="Bookman Old Style" w:hAnsi="Bookman Old Style" w:cs="Segoe UI"/>
          <w:b/>
        </w:rPr>
      </w:pPr>
    </w:p>
    <w:p w14:paraId="049DE03B" w14:textId="77777777" w:rsidR="00804CE5" w:rsidRPr="00047516" w:rsidRDefault="00804CE5" w:rsidP="0046352B">
      <w:pPr>
        <w:jc w:val="both"/>
        <w:rPr>
          <w:rFonts w:ascii="Bookman Old Style" w:hAnsi="Bookman Old Style" w:cs="Segoe UI"/>
          <w:b/>
        </w:rPr>
      </w:pPr>
    </w:p>
    <w:p w14:paraId="37AFDC26" w14:textId="77777777" w:rsidR="0046352B" w:rsidRPr="00047516" w:rsidRDefault="0046352B" w:rsidP="0046352B">
      <w:pPr>
        <w:pStyle w:val="Caption"/>
        <w:rPr>
          <w:rFonts w:ascii="Rockwell Extra Bold" w:hAnsi="Rockwell Extra Bold"/>
          <w:sz w:val="30"/>
          <w:szCs w:val="30"/>
        </w:rPr>
      </w:pPr>
      <w:r w:rsidRPr="00047516">
        <w:rPr>
          <w:rFonts w:ascii="Rockwell Extra Bold" w:hAnsi="Rockwell Extra Bold"/>
          <w:sz w:val="30"/>
          <w:szCs w:val="30"/>
        </w:rPr>
        <w:t>EAST SEPIK PROVINCIAL ADMINISTRATION</w:t>
      </w:r>
    </w:p>
    <w:p w14:paraId="709D77CA" w14:textId="77777777" w:rsidR="0046352B" w:rsidRPr="00AB7A11" w:rsidRDefault="001F7D77" w:rsidP="00AB7A11">
      <w:pPr>
        <w:jc w:val="center"/>
        <w:rPr>
          <w:rFonts w:ascii="Bahnschrift SemiBold" w:hAnsi="Bahnschrift SemiBold"/>
          <w:color w:val="008000"/>
          <w:sz w:val="28"/>
          <w:szCs w:val="26"/>
        </w:rPr>
      </w:pPr>
      <w:r w:rsidRPr="00B16DAE">
        <w:rPr>
          <w:rFonts w:ascii="Bahnschrift SemiBold" w:hAnsi="Bahnschrift SemiBold"/>
          <w:color w:val="008000"/>
          <w:sz w:val="28"/>
          <w:szCs w:val="26"/>
        </w:rPr>
        <w:t>Division of Human R</w:t>
      </w:r>
      <w:r w:rsidR="00B16DAE" w:rsidRPr="00B16DAE">
        <w:rPr>
          <w:rFonts w:ascii="Bahnschrift SemiBold" w:hAnsi="Bahnschrift SemiBold"/>
          <w:color w:val="008000"/>
          <w:sz w:val="28"/>
          <w:szCs w:val="26"/>
        </w:rPr>
        <w:t>esource Management</w:t>
      </w:r>
    </w:p>
    <w:p w14:paraId="6409865A" w14:textId="77777777" w:rsidR="0046352B" w:rsidRPr="009611ED" w:rsidRDefault="0046352B" w:rsidP="0046352B">
      <w:pPr>
        <w:pBdr>
          <w:bottom w:val="threeDEmboss" w:sz="24" w:space="0" w:color="auto"/>
        </w:pBdr>
        <w:rPr>
          <w:sz w:val="8"/>
          <w:szCs w:val="8"/>
        </w:rPr>
      </w:pPr>
    </w:p>
    <w:p w14:paraId="5C742234" w14:textId="77777777" w:rsidR="005D6EC7" w:rsidRDefault="005D6EC7" w:rsidP="00A96C85">
      <w:pPr>
        <w:pStyle w:val="NoSpacing"/>
        <w:jc w:val="both"/>
        <w:rPr>
          <w:rFonts w:ascii="Eras Medium ITC" w:eastAsia="Arial Unicode MS" w:hAnsi="Eras Medium ITC" w:cstheme="minorHAnsi"/>
          <w:sz w:val="24"/>
          <w:szCs w:val="24"/>
          <w:lang w:val="en-US"/>
        </w:rPr>
      </w:pPr>
      <w:r w:rsidRPr="00AA4F26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16178" wp14:editId="3B151090">
                <wp:simplePos x="0" y="0"/>
                <wp:positionH relativeFrom="column">
                  <wp:posOffset>3543300</wp:posOffset>
                </wp:positionH>
                <wp:positionV relativeFrom="paragraph">
                  <wp:posOffset>147955</wp:posOffset>
                </wp:positionV>
                <wp:extent cx="2293620" cy="74104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CFAD9" w14:textId="13A3F49C" w:rsidR="005D6EC7" w:rsidRPr="0009502A" w:rsidRDefault="005D6EC7" w:rsidP="005D6EC7">
                            <w:pPr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Date: </w:t>
                            </w: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2A1AA2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January</w:t>
                            </w:r>
                            <w:r w:rsidR="00C55962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1AA2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31st</w:t>
                            </w:r>
                            <w:r w:rsidR="00C55962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1AA2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2025</w:t>
                            </w:r>
                          </w:p>
                          <w:p w14:paraId="05903578" w14:textId="77777777" w:rsidR="005D6EC7" w:rsidRPr="0009502A" w:rsidRDefault="005D6EC7" w:rsidP="005D6EC7">
                            <w:pPr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File #: </w:t>
                            </w: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         HR-</w:t>
                            </w:r>
                            <w:r w:rsidR="00B215C0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>HR3</w:t>
                            </w:r>
                          </w:p>
                          <w:p w14:paraId="085FFFE2" w14:textId="77777777" w:rsidR="005D6EC7" w:rsidRPr="0009502A" w:rsidRDefault="005D6EC7" w:rsidP="005D6EC7">
                            <w:pPr>
                              <w:pStyle w:val="NoSpacing"/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A/Officer:      </w:t>
                            </w:r>
                          </w:p>
                          <w:p w14:paraId="65E838EC" w14:textId="77777777" w:rsidR="005D6EC7" w:rsidRPr="0009502A" w:rsidRDefault="005D6EC7" w:rsidP="005D6EC7">
                            <w:pPr>
                              <w:pStyle w:val="NoSpacing"/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9502A">
                              <w:rPr>
                                <w:rFonts w:ascii="Arial" w:hAnsi="Arial" w:cs="Arial"/>
                                <w:iCs/>
                                <w:color w:val="0000FF"/>
                                <w:sz w:val="20"/>
                                <w:szCs w:val="20"/>
                              </w:rPr>
                              <w:t xml:space="preserve">Designation: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161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9pt;margin-top:11.65pt;width:180.6pt;height:5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" stroked="f">
                <v:textbox>
                  <w:txbxContent>
                    <w:p w14:paraId="31DCFAD9" w14:textId="13A3F49C" w:rsidR="005D6EC7" w:rsidRPr="0009502A" w:rsidRDefault="005D6EC7" w:rsidP="005D6EC7">
                      <w:pPr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Date: </w:t>
                      </w: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2A1AA2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>January</w:t>
                      </w:r>
                      <w:r w:rsidR="00C55962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="002A1AA2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>31st</w:t>
                      </w:r>
                      <w:r w:rsidR="00C55962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r w:rsidR="002A1AA2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>2025</w:t>
                      </w:r>
                    </w:p>
                    <w:p w14:paraId="05903578" w14:textId="77777777" w:rsidR="005D6EC7" w:rsidRPr="0009502A" w:rsidRDefault="005D6EC7" w:rsidP="005D6EC7">
                      <w:pPr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File #: </w:t>
                      </w: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ab/>
                        <w:t xml:space="preserve">         HR-</w:t>
                      </w:r>
                      <w:r w:rsidR="00B215C0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>HR3</w:t>
                      </w:r>
                    </w:p>
                    <w:p w14:paraId="085FFFE2" w14:textId="77777777" w:rsidR="005D6EC7" w:rsidRPr="0009502A" w:rsidRDefault="005D6EC7" w:rsidP="005D6EC7">
                      <w:pPr>
                        <w:pStyle w:val="NoSpacing"/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A/Officer:      </w:t>
                      </w:r>
                    </w:p>
                    <w:p w14:paraId="65E838EC" w14:textId="77777777" w:rsidR="005D6EC7" w:rsidRPr="0009502A" w:rsidRDefault="005D6EC7" w:rsidP="005D6EC7">
                      <w:pPr>
                        <w:pStyle w:val="NoSpacing"/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</w:pPr>
                      <w:r w:rsidRPr="0009502A">
                        <w:rPr>
                          <w:rFonts w:ascii="Arial" w:hAnsi="Arial" w:cs="Arial"/>
                          <w:iCs/>
                          <w:color w:val="0000FF"/>
                          <w:sz w:val="20"/>
                          <w:szCs w:val="20"/>
                        </w:rPr>
                        <w:t xml:space="preserve">Designation: </w:t>
                      </w:r>
                    </w:p>
                  </w:txbxContent>
                </v:textbox>
              </v:shape>
            </w:pict>
          </mc:Fallback>
        </mc:AlternateContent>
      </w:r>
    </w:p>
    <w:p w14:paraId="6E511A3A" w14:textId="5E8C3A04" w:rsidR="00C55962" w:rsidRDefault="00C55962" w:rsidP="00A96C85">
      <w:pPr>
        <w:pStyle w:val="NoSpacing"/>
        <w:jc w:val="both"/>
        <w:rPr>
          <w:rFonts w:ascii="Eras Medium ITC" w:eastAsia="Arial Unicode MS" w:hAnsi="Eras Medium ITC" w:cstheme="minorHAnsi"/>
          <w:sz w:val="24"/>
          <w:szCs w:val="24"/>
          <w:lang w:val="en-US"/>
        </w:rPr>
      </w:pPr>
    </w:p>
    <w:p w14:paraId="38680E25" w14:textId="6A87CE85" w:rsidR="00C55962" w:rsidRPr="002A1AA2" w:rsidRDefault="002A1AA2" w:rsidP="00A96C85">
      <w:pPr>
        <w:pStyle w:val="NoSpacing"/>
        <w:jc w:val="both"/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</w:pPr>
      <w:r w:rsidRPr="002A1AA2"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  <w:t>BSP BANK</w:t>
      </w:r>
    </w:p>
    <w:p w14:paraId="0AF36AA6" w14:textId="5DE6DCD7" w:rsidR="00C55962" w:rsidRPr="002A1AA2" w:rsidRDefault="002A1AA2" w:rsidP="00A96C85">
      <w:pPr>
        <w:pStyle w:val="NoSpacing"/>
        <w:jc w:val="both"/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</w:pPr>
      <w:proofErr w:type="spellStart"/>
      <w:r w:rsidRPr="002A1AA2"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  <w:t>Maprik</w:t>
      </w:r>
      <w:proofErr w:type="spellEnd"/>
    </w:p>
    <w:p w14:paraId="374F278A" w14:textId="0E4E3E19" w:rsidR="00C55962" w:rsidRPr="002A1AA2" w:rsidRDefault="002A1AA2" w:rsidP="00A96C85">
      <w:pPr>
        <w:pStyle w:val="NoSpacing"/>
        <w:jc w:val="both"/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</w:pPr>
      <w:r w:rsidRPr="002A1AA2"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  <w:t>East Sepik Province</w:t>
      </w:r>
    </w:p>
    <w:p w14:paraId="72ACACAD" w14:textId="19351D07" w:rsidR="00B215C0" w:rsidRPr="002A1AA2" w:rsidRDefault="002A1AA2" w:rsidP="00A96C85">
      <w:pPr>
        <w:pStyle w:val="NoSpacing"/>
        <w:jc w:val="both"/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</w:pPr>
      <w:r w:rsidRPr="002A1AA2">
        <w:rPr>
          <w:rFonts w:ascii="Eras Medium ITC" w:eastAsia="Arial Unicode MS" w:hAnsi="Eras Medium ITC" w:cstheme="minorHAnsi"/>
          <w:b/>
          <w:bCs/>
          <w:sz w:val="24"/>
          <w:szCs w:val="24"/>
          <w:lang w:val="en-US"/>
        </w:rPr>
        <w:t>Papua New Guinea</w:t>
      </w:r>
    </w:p>
    <w:p w14:paraId="656956FE" w14:textId="77777777" w:rsidR="00A96C85" w:rsidRPr="00A96C85" w:rsidRDefault="00A96C85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</w:p>
    <w:p w14:paraId="153B28B7" w14:textId="7A596B86" w:rsidR="00A96C85" w:rsidRDefault="006C6A51" w:rsidP="00A96C85">
      <w:pPr>
        <w:pStyle w:val="NoSpacing"/>
        <w:jc w:val="both"/>
        <w:rPr>
          <w:rFonts w:ascii="Eras Medium ITC" w:eastAsia="Arial Unicode MS" w:hAnsi="Eras Medium ITC" w:cstheme="minorHAnsi"/>
          <w:sz w:val="24"/>
          <w:szCs w:val="24"/>
          <w:lang w:val="en-US"/>
        </w:rPr>
      </w:pPr>
      <w:r>
        <w:rPr>
          <w:rFonts w:ascii="Eras Medium ITC" w:eastAsia="Arial Unicode MS" w:hAnsi="Eras Medium ITC" w:cstheme="minorHAnsi"/>
          <w:sz w:val="24"/>
          <w:szCs w:val="24"/>
          <w:lang w:val="en-US"/>
        </w:rPr>
        <w:t>Attention:</w:t>
      </w:r>
      <w:r w:rsidR="002A1AA2">
        <w:rPr>
          <w:rFonts w:ascii="Eras Medium ITC" w:eastAsia="Arial Unicode MS" w:hAnsi="Eras Medium ITC" w:cstheme="minorHAnsi"/>
          <w:sz w:val="24"/>
          <w:szCs w:val="24"/>
          <w:lang w:val="en-US"/>
        </w:rPr>
        <w:t xml:space="preserve"> Loans Officer</w:t>
      </w:r>
      <w:r>
        <w:rPr>
          <w:rFonts w:ascii="Eras Medium ITC" w:eastAsia="Arial Unicode MS" w:hAnsi="Eras Medium ITC" w:cstheme="minorHAnsi"/>
          <w:sz w:val="24"/>
          <w:szCs w:val="24"/>
          <w:lang w:val="en-US"/>
        </w:rPr>
        <w:tab/>
      </w:r>
    </w:p>
    <w:p w14:paraId="1995B12D" w14:textId="77777777" w:rsidR="007B6B14" w:rsidRPr="00A96C85" w:rsidRDefault="007B6B14" w:rsidP="00A96C85">
      <w:pPr>
        <w:pStyle w:val="NoSpacing"/>
        <w:jc w:val="both"/>
        <w:rPr>
          <w:rFonts w:ascii="Eras Medium ITC" w:eastAsia="Arial Unicode MS" w:hAnsi="Eras Medium ITC" w:cstheme="minorHAnsi"/>
          <w:sz w:val="24"/>
          <w:szCs w:val="24"/>
          <w:lang w:val="en-US"/>
        </w:rPr>
      </w:pPr>
    </w:p>
    <w:p w14:paraId="1EBAC3C5" w14:textId="77777777" w:rsidR="00B215C0" w:rsidRPr="00B215C0" w:rsidRDefault="00B215C0" w:rsidP="00B215C0">
      <w:pPr>
        <w:pStyle w:val="NoSpacing"/>
        <w:jc w:val="both"/>
        <w:rPr>
          <w:rFonts w:ascii="Eras Medium ITC" w:eastAsia="Arial Unicode MS" w:hAnsi="Eras Medium ITC" w:cstheme="minorHAnsi"/>
        </w:rPr>
      </w:pPr>
    </w:p>
    <w:p w14:paraId="7DF52DC9" w14:textId="77777777" w:rsidR="00B215C0" w:rsidRDefault="00B215C0" w:rsidP="00B215C0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u w:val="single"/>
        </w:rPr>
      </w:pPr>
      <w:r w:rsidRPr="00B215C0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S</w:t>
      </w:r>
      <w:r w:rsidR="00C55962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UBJECT</w:t>
      </w:r>
      <w:r w:rsidRPr="00B215C0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:</w:t>
      </w:r>
      <w:r w:rsidRPr="00B215C0">
        <w:rPr>
          <w:rFonts w:ascii="Eras Medium ITC" w:eastAsia="Arial Unicode MS" w:hAnsi="Eras Medium ITC" w:cstheme="minorHAnsi"/>
          <w:sz w:val="24"/>
          <w:szCs w:val="24"/>
        </w:rPr>
        <w:t xml:space="preserve"> </w:t>
      </w:r>
      <w:r w:rsidRPr="00B215C0">
        <w:rPr>
          <w:rFonts w:ascii="Eras Medium ITC" w:eastAsia="Arial Unicode MS" w:hAnsi="Eras Medium ITC" w:cstheme="minorHAnsi"/>
          <w:sz w:val="24"/>
          <w:szCs w:val="24"/>
        </w:rPr>
        <w:tab/>
      </w:r>
      <w:r w:rsidR="0019577D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CONFIRMATION LETTER</w:t>
      </w:r>
      <w:r w:rsidR="00F04502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 xml:space="preserve"> </w:t>
      </w:r>
      <w:r w:rsidR="00226183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FOR</w:t>
      </w:r>
      <w:r w:rsidR="000B1D19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 xml:space="preserve"> </w:t>
      </w:r>
      <w:r w:rsidR="00C55962">
        <w:rPr>
          <w:rFonts w:ascii="Eras Medium ITC" w:eastAsia="Arial Unicode MS" w:hAnsi="Eras Medium ITC" w:cstheme="minorHAnsi"/>
          <w:b/>
          <w:sz w:val="24"/>
          <w:szCs w:val="24"/>
          <w:u w:val="single"/>
        </w:rPr>
        <w:t>[NAME]</w:t>
      </w:r>
    </w:p>
    <w:p w14:paraId="41EA7453" w14:textId="77777777" w:rsidR="00F04502" w:rsidRPr="00B215C0" w:rsidRDefault="00F04502" w:rsidP="00B215C0">
      <w:pPr>
        <w:pStyle w:val="NoSpacing"/>
        <w:jc w:val="both"/>
        <w:rPr>
          <w:rFonts w:ascii="Eras Medium ITC" w:eastAsia="Arial Unicode MS" w:hAnsi="Eras Medium ITC" w:cstheme="minorHAnsi"/>
          <w:b/>
        </w:rPr>
      </w:pPr>
    </w:p>
    <w:p w14:paraId="5A7D7B2D" w14:textId="5E78BE26" w:rsidR="0019577D" w:rsidRDefault="0019577D" w:rsidP="0019577D">
      <w:pPr>
        <w:pStyle w:val="NoSpacing"/>
        <w:rPr>
          <w:rFonts w:ascii="Eras Medium ITC" w:eastAsia="Arial Unicode MS" w:hAnsi="Eras Medium ITC" w:cstheme="minorHAnsi"/>
          <w:b/>
          <w:bCs/>
          <w:lang w:val="en-US"/>
        </w:rPr>
      </w:pPr>
      <w:r w:rsidRPr="0019577D">
        <w:rPr>
          <w:rFonts w:ascii="Eras Medium ITC" w:eastAsia="Arial Unicode MS" w:hAnsi="Eras Medium ITC" w:cstheme="minorHAnsi"/>
          <w:lang w:val="en-US"/>
        </w:rPr>
        <w:t xml:space="preserve">This letter serves to confirm that </w:t>
      </w:r>
      <w:r w:rsidRPr="0019577D">
        <w:rPr>
          <w:rFonts w:ascii="Eras Medium ITC" w:eastAsia="Arial Unicode MS" w:hAnsi="Eras Medium ITC" w:cstheme="minorHAnsi"/>
          <w:b/>
          <w:lang w:val="en-US"/>
        </w:rPr>
        <w:t>M</w:t>
      </w:r>
      <w:r w:rsidR="00F634EC">
        <w:rPr>
          <w:rFonts w:ascii="Eras Medium ITC" w:eastAsia="Arial Unicode MS" w:hAnsi="Eras Medium ITC" w:cstheme="minorHAnsi"/>
          <w:b/>
          <w:lang w:val="en-US"/>
        </w:rPr>
        <w:t>r</w:t>
      </w:r>
      <w:r w:rsidR="008B65EB">
        <w:rPr>
          <w:rFonts w:ascii="Eras Medium ITC" w:eastAsia="Arial Unicode MS" w:hAnsi="Eras Medium ITC" w:cstheme="minorHAnsi"/>
          <w:b/>
          <w:lang w:val="en-US"/>
        </w:rPr>
        <w:t>.</w:t>
      </w:r>
      <w:r w:rsidR="00C55962">
        <w:rPr>
          <w:rFonts w:ascii="Eras Medium ITC" w:eastAsia="Arial Unicode MS" w:hAnsi="Eras Medium ITC" w:cstheme="minorHAnsi"/>
          <w:b/>
          <w:lang w:val="en-US"/>
        </w:rPr>
        <w:t xml:space="preserve"> </w:t>
      </w:r>
      <w:r w:rsidR="002A1AA2">
        <w:rPr>
          <w:rFonts w:ascii="Eras Medium ITC" w:eastAsia="Arial Unicode MS" w:hAnsi="Eras Medium ITC" w:cstheme="minorHAnsi"/>
          <w:b/>
          <w:lang w:val="en-US"/>
        </w:rPr>
        <w:t xml:space="preserve">Alois </w:t>
      </w:r>
      <w:proofErr w:type="spellStart"/>
      <w:r w:rsidR="002A1AA2">
        <w:rPr>
          <w:rFonts w:ascii="Eras Medium ITC" w:eastAsia="Arial Unicode MS" w:hAnsi="Eras Medium ITC" w:cstheme="minorHAnsi"/>
          <w:b/>
          <w:lang w:val="en-US"/>
        </w:rPr>
        <w:t>Makeng</w:t>
      </w:r>
      <w:proofErr w:type="spellEnd"/>
      <w:r w:rsidR="004241B4">
        <w:rPr>
          <w:rFonts w:ascii="Eras Medium ITC" w:eastAsia="Arial Unicode MS" w:hAnsi="Eras Medium ITC" w:cstheme="minorHAnsi"/>
          <w:b/>
          <w:lang w:val="en-US"/>
        </w:rPr>
        <w:t xml:space="preserve"> </w:t>
      </w:r>
      <w:r w:rsidR="00F04502">
        <w:rPr>
          <w:rFonts w:ascii="Eras Medium ITC" w:eastAsia="Arial Unicode MS" w:hAnsi="Eras Medium ITC" w:cstheme="minorHAnsi"/>
          <w:lang w:val="en-US"/>
        </w:rPr>
        <w:t>is an employee under</w:t>
      </w:r>
      <w:r w:rsidRPr="0019577D">
        <w:rPr>
          <w:rFonts w:ascii="Eras Medium ITC" w:eastAsia="Arial Unicode MS" w:hAnsi="Eras Medium ITC" w:cstheme="minorHAnsi"/>
          <w:lang w:val="en-US"/>
        </w:rPr>
        <w:t xml:space="preserve"> East Sepik Provincial Administration.</w:t>
      </w:r>
      <w:r w:rsidR="00D410B7">
        <w:rPr>
          <w:rFonts w:ascii="Eras Medium ITC" w:eastAsia="Arial Unicode MS" w:hAnsi="Eras Medium ITC" w:cstheme="minorHAnsi"/>
          <w:lang w:val="en-US"/>
        </w:rPr>
        <w:t xml:space="preserve"> </w:t>
      </w:r>
      <w:r w:rsidR="00C55962">
        <w:rPr>
          <w:rFonts w:ascii="Eras Medium ITC" w:eastAsia="Arial Unicode MS" w:hAnsi="Eras Medium ITC" w:cstheme="minorHAnsi"/>
          <w:b/>
          <w:bCs/>
          <w:lang w:val="en-US"/>
        </w:rPr>
        <w:t xml:space="preserve">Mr. </w:t>
      </w:r>
      <w:proofErr w:type="spellStart"/>
      <w:r w:rsidR="002A1AA2">
        <w:rPr>
          <w:rFonts w:ascii="Eras Medium ITC" w:eastAsia="Arial Unicode MS" w:hAnsi="Eras Medium ITC" w:cstheme="minorHAnsi"/>
          <w:b/>
          <w:bCs/>
          <w:lang w:val="en-US"/>
        </w:rPr>
        <w:t>Makeng</w:t>
      </w:r>
      <w:proofErr w:type="spellEnd"/>
      <w:r w:rsidR="00F634EC">
        <w:rPr>
          <w:rFonts w:ascii="Eras Medium ITC" w:eastAsia="Arial Unicode MS" w:hAnsi="Eras Medium ITC" w:cstheme="minorHAnsi"/>
          <w:b/>
          <w:bCs/>
          <w:lang w:val="en-US"/>
        </w:rPr>
        <w:t xml:space="preserve"> </w:t>
      </w:r>
      <w:r w:rsidRPr="0019577D">
        <w:rPr>
          <w:rFonts w:ascii="Eras Medium ITC" w:eastAsia="Arial Unicode MS" w:hAnsi="Eras Medium ITC" w:cstheme="minorHAnsi"/>
          <w:lang w:val="en-US"/>
        </w:rPr>
        <w:t xml:space="preserve">is serving as </w:t>
      </w:r>
      <w:r w:rsidR="000B1D19">
        <w:rPr>
          <w:rFonts w:ascii="Eras Medium ITC" w:eastAsia="Arial Unicode MS" w:hAnsi="Eras Medium ITC" w:cstheme="minorHAnsi"/>
          <w:lang w:val="en-US"/>
        </w:rPr>
        <w:t>the</w:t>
      </w:r>
      <w:r w:rsidR="003650DF">
        <w:rPr>
          <w:rFonts w:ascii="Eras Medium ITC" w:eastAsia="Arial Unicode MS" w:hAnsi="Eras Medium ITC" w:cstheme="minorHAnsi"/>
          <w:b/>
          <w:bCs/>
          <w:lang w:val="en-US"/>
        </w:rPr>
        <w:t xml:space="preserve"> </w:t>
      </w:r>
      <w:r w:rsidR="002A1AA2">
        <w:rPr>
          <w:rFonts w:ascii="Eras Medium ITC" w:eastAsia="Arial Unicode MS" w:hAnsi="Eras Medium ITC" w:cstheme="minorHAnsi"/>
          <w:b/>
          <w:bCs/>
          <w:lang w:val="en-US"/>
        </w:rPr>
        <w:t>Community Development Coordinator</w:t>
      </w:r>
      <w:r w:rsidR="000B1D19">
        <w:rPr>
          <w:rFonts w:ascii="Eras Medium ITC" w:eastAsia="Arial Unicode MS" w:hAnsi="Eras Medium ITC" w:cstheme="minorHAnsi"/>
          <w:lang w:val="en-US"/>
        </w:rPr>
        <w:t xml:space="preserve"> </w:t>
      </w:r>
      <w:r w:rsidR="00D410B7">
        <w:rPr>
          <w:rFonts w:ascii="Eras Medium ITC" w:eastAsia="Arial Unicode MS" w:hAnsi="Eras Medium ITC" w:cstheme="minorHAnsi"/>
          <w:lang w:val="en-US"/>
        </w:rPr>
        <w:t xml:space="preserve">under </w:t>
      </w:r>
      <w:proofErr w:type="spellStart"/>
      <w:r w:rsidR="002A1AA2">
        <w:rPr>
          <w:rFonts w:ascii="Eras Medium ITC" w:eastAsia="Arial Unicode MS" w:hAnsi="Eras Medium ITC" w:cstheme="minorHAnsi"/>
          <w:b/>
          <w:bCs/>
          <w:lang w:val="en-US"/>
        </w:rPr>
        <w:t>Maprik</w:t>
      </w:r>
      <w:proofErr w:type="spellEnd"/>
      <w:r w:rsidR="002A1AA2">
        <w:rPr>
          <w:rFonts w:ascii="Eras Medium ITC" w:eastAsia="Arial Unicode MS" w:hAnsi="Eras Medium ITC" w:cstheme="minorHAnsi"/>
          <w:b/>
          <w:bCs/>
          <w:lang w:val="en-US"/>
        </w:rPr>
        <w:t xml:space="preserve"> District Administration</w:t>
      </w:r>
      <w:r w:rsidR="00C55962">
        <w:rPr>
          <w:rFonts w:ascii="Eras Medium ITC" w:eastAsia="Arial Unicode MS" w:hAnsi="Eras Medium ITC" w:cstheme="minorHAnsi"/>
          <w:lang w:val="en-US"/>
        </w:rPr>
        <w:t xml:space="preserve"> </w:t>
      </w:r>
      <w:r w:rsidR="003650DF">
        <w:rPr>
          <w:rFonts w:ascii="Eras Medium ITC" w:eastAsia="Arial Unicode MS" w:hAnsi="Eras Medium ITC" w:cstheme="minorHAnsi"/>
          <w:lang w:val="en-US"/>
        </w:rPr>
        <w:t xml:space="preserve">within the </w:t>
      </w:r>
      <w:r w:rsidR="00890262">
        <w:rPr>
          <w:rFonts w:ascii="Eras Medium ITC" w:eastAsia="Arial Unicode MS" w:hAnsi="Eras Medium ITC" w:cstheme="minorHAnsi"/>
          <w:lang w:val="en-US"/>
        </w:rPr>
        <w:t>East Sepik Provincial Administration</w:t>
      </w:r>
    </w:p>
    <w:p w14:paraId="1AEB6430" w14:textId="77777777" w:rsidR="00E960BE" w:rsidRDefault="00E960BE" w:rsidP="0019577D">
      <w:pPr>
        <w:pStyle w:val="NoSpacing"/>
        <w:rPr>
          <w:rFonts w:ascii="Eras Medium ITC" w:eastAsia="Arial Unicode MS" w:hAnsi="Eras Medium ITC" w:cstheme="minorHAnsi"/>
          <w:b/>
          <w:bCs/>
          <w:lang w:val="en-US"/>
        </w:rPr>
      </w:pPr>
    </w:p>
    <w:p w14:paraId="536F3C0F" w14:textId="4DCB22F3" w:rsidR="00E960BE" w:rsidRPr="00E960BE" w:rsidRDefault="00D67B4D" w:rsidP="0019577D">
      <w:pPr>
        <w:pStyle w:val="NoSpacing"/>
        <w:rPr>
          <w:rFonts w:ascii="Eras Medium ITC" w:eastAsia="Arial Unicode MS" w:hAnsi="Eras Medium ITC" w:cstheme="minorHAnsi"/>
          <w:lang w:val="en-US"/>
        </w:rPr>
      </w:pPr>
      <w:r>
        <w:rPr>
          <w:rFonts w:ascii="Eras Medium ITC" w:eastAsia="Arial Unicode MS" w:hAnsi="Eras Medium ITC" w:cstheme="minorHAnsi"/>
          <w:lang w:val="en-US"/>
        </w:rPr>
        <w:t>H</w:t>
      </w:r>
      <w:r w:rsidR="00F634EC">
        <w:rPr>
          <w:rFonts w:ascii="Eras Medium ITC" w:eastAsia="Arial Unicode MS" w:hAnsi="Eras Medium ITC" w:cstheme="minorHAnsi"/>
          <w:lang w:val="en-US"/>
        </w:rPr>
        <w:t>i</w:t>
      </w:r>
      <w:r w:rsidR="0002796E">
        <w:rPr>
          <w:rFonts w:ascii="Eras Medium ITC" w:eastAsia="Arial Unicode MS" w:hAnsi="Eras Medium ITC" w:cstheme="minorHAnsi"/>
          <w:lang w:val="en-US"/>
        </w:rPr>
        <w:t>s</w:t>
      </w:r>
      <w:r w:rsidR="002329FF">
        <w:rPr>
          <w:rFonts w:ascii="Eras Medium ITC" w:eastAsia="Arial Unicode MS" w:hAnsi="Eras Medium ITC" w:cstheme="minorHAnsi"/>
          <w:lang w:val="en-US"/>
        </w:rPr>
        <w:t xml:space="preserve"> </w:t>
      </w:r>
      <w:r w:rsidR="00E960BE" w:rsidRPr="00E960BE">
        <w:rPr>
          <w:rFonts w:ascii="Eras Medium ITC" w:eastAsia="Arial Unicode MS" w:hAnsi="Eras Medium ITC" w:cstheme="minorHAnsi"/>
          <w:lang w:val="en-US"/>
        </w:rPr>
        <w:t xml:space="preserve">file No </w:t>
      </w:r>
      <w:r w:rsidR="003650DF">
        <w:rPr>
          <w:rFonts w:ascii="Eras Medium ITC" w:eastAsia="Arial Unicode MS" w:hAnsi="Eras Medium ITC" w:cstheme="minorHAnsi"/>
          <w:lang w:val="en-US"/>
        </w:rPr>
        <w:t>is</w:t>
      </w:r>
      <w:r w:rsidR="003725B6">
        <w:rPr>
          <w:rFonts w:ascii="Eras Medium ITC" w:eastAsia="Arial Unicode MS" w:hAnsi="Eras Medium ITC" w:cstheme="minorHAnsi"/>
          <w:lang w:val="en-US"/>
        </w:rPr>
        <w:t xml:space="preserve"> </w:t>
      </w:r>
      <w:r w:rsidR="002A1AA2" w:rsidRPr="002A1AA2">
        <w:rPr>
          <w:rFonts w:ascii="Eras Medium ITC" w:eastAsia="Arial Unicode MS" w:hAnsi="Eras Medium ITC" w:cstheme="minorHAnsi"/>
          <w:b/>
          <w:bCs/>
        </w:rPr>
        <w:t>13600723</w:t>
      </w:r>
      <w:r w:rsidR="0064177A">
        <w:rPr>
          <w:rFonts w:ascii="Eras Medium ITC" w:eastAsia="Arial Unicode MS" w:hAnsi="Eras Medium ITC" w:cstheme="minorHAnsi"/>
          <w:lang w:val="en-US"/>
        </w:rPr>
        <w:t>.</w:t>
      </w:r>
      <w:r w:rsidR="003650DF">
        <w:rPr>
          <w:rFonts w:ascii="Eras Medium ITC" w:eastAsia="Arial Unicode MS" w:hAnsi="Eras Medium ITC" w:cstheme="minorHAnsi"/>
          <w:lang w:val="en-US"/>
        </w:rPr>
        <w:t xml:space="preserve"> </w:t>
      </w:r>
      <w:r w:rsidR="00F634EC">
        <w:rPr>
          <w:rFonts w:ascii="Eras Medium ITC" w:eastAsia="Arial Unicode MS" w:hAnsi="Eras Medium ITC" w:cstheme="minorHAnsi"/>
          <w:lang w:val="en-US"/>
        </w:rPr>
        <w:t>He</w:t>
      </w:r>
      <w:r w:rsidR="003650DF">
        <w:rPr>
          <w:rFonts w:ascii="Eras Medium ITC" w:eastAsia="Arial Unicode MS" w:hAnsi="Eras Medium ITC" w:cstheme="minorHAnsi"/>
          <w:lang w:val="en-US"/>
        </w:rPr>
        <w:t xml:space="preserve"> is not on Rec-Leave or Furlough.</w:t>
      </w:r>
    </w:p>
    <w:p w14:paraId="6D5FF53F" w14:textId="3E3CE631" w:rsidR="0019577D" w:rsidRPr="0019577D" w:rsidRDefault="0019577D" w:rsidP="0019577D">
      <w:pPr>
        <w:pStyle w:val="NoSpacing"/>
        <w:rPr>
          <w:rFonts w:ascii="Eras Medium ITC" w:eastAsia="Arial Unicode MS" w:hAnsi="Eras Medium ITC" w:cstheme="minorHAnsi"/>
          <w:lang w:val="en-US"/>
        </w:rPr>
      </w:pPr>
    </w:p>
    <w:p w14:paraId="15505E03" w14:textId="77777777" w:rsidR="0019577D" w:rsidRDefault="0019577D" w:rsidP="0019577D">
      <w:pPr>
        <w:pStyle w:val="NoSpacing"/>
        <w:rPr>
          <w:rFonts w:ascii="Eras Medium ITC" w:eastAsia="Arial Unicode MS" w:hAnsi="Eras Medium ITC" w:cstheme="minorHAnsi"/>
          <w:lang w:val="en-US"/>
        </w:rPr>
      </w:pPr>
      <w:r w:rsidRPr="0019577D">
        <w:rPr>
          <w:rFonts w:ascii="Eras Medium ITC" w:eastAsia="Arial Unicode MS" w:hAnsi="Eras Medium ITC" w:cstheme="minorHAnsi"/>
          <w:lang w:val="en-US"/>
        </w:rPr>
        <w:t xml:space="preserve">Should there be any queries, please do not hesitate to contact </w:t>
      </w:r>
      <w:r w:rsidR="003650DF">
        <w:rPr>
          <w:rFonts w:ascii="Eras Medium ITC" w:eastAsia="Arial Unicode MS" w:hAnsi="Eras Medium ITC" w:cstheme="minorHAnsi"/>
          <w:lang w:val="en-US"/>
        </w:rPr>
        <w:t>this office on the address below.</w:t>
      </w:r>
    </w:p>
    <w:p w14:paraId="473350C3" w14:textId="0B905E88" w:rsidR="0019577D" w:rsidRPr="0019577D" w:rsidRDefault="0019577D" w:rsidP="0019577D">
      <w:pPr>
        <w:pStyle w:val="NoSpacing"/>
        <w:rPr>
          <w:rFonts w:ascii="Eras Medium ITC" w:eastAsia="Arial Unicode MS" w:hAnsi="Eras Medium ITC" w:cstheme="minorHAnsi"/>
          <w:lang w:val="en-US"/>
        </w:rPr>
      </w:pPr>
    </w:p>
    <w:p w14:paraId="16AE211C" w14:textId="16C8D621" w:rsidR="0019577D" w:rsidRPr="0019577D" w:rsidRDefault="00CD51D9" w:rsidP="0019577D">
      <w:pPr>
        <w:pStyle w:val="NoSpacing"/>
        <w:rPr>
          <w:rFonts w:ascii="Eras Medium ITC" w:eastAsia="Arial Unicode MS" w:hAnsi="Eras Medium ITC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43448" wp14:editId="4A36E8A6">
            <wp:simplePos x="0" y="0"/>
            <wp:positionH relativeFrom="column">
              <wp:posOffset>-365125</wp:posOffset>
            </wp:positionH>
            <wp:positionV relativeFrom="paragraph">
              <wp:posOffset>222885</wp:posOffset>
            </wp:positionV>
            <wp:extent cx="2110740" cy="921419"/>
            <wp:effectExtent l="0" t="0" r="0" b="0"/>
            <wp:wrapNone/>
            <wp:docPr id="179208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9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77D" w:rsidRPr="0019577D">
        <w:rPr>
          <w:rFonts w:ascii="Eras Medium ITC" w:eastAsia="Arial Unicode MS" w:hAnsi="Eras Medium ITC" w:cstheme="minorHAnsi"/>
          <w:lang w:val="en-US"/>
        </w:rPr>
        <w:t>Thank you.</w:t>
      </w:r>
    </w:p>
    <w:p w14:paraId="3138E19A" w14:textId="4A396447" w:rsidR="00A96C85" w:rsidRPr="00A96C85" w:rsidRDefault="00A96C85" w:rsidP="00A96C85">
      <w:pPr>
        <w:pStyle w:val="NoSpacing"/>
        <w:jc w:val="both"/>
        <w:rPr>
          <w:rFonts w:ascii="Eras Medium ITC" w:eastAsia="Arial Unicode MS" w:hAnsi="Eras Medium ITC" w:cstheme="minorHAnsi"/>
          <w:sz w:val="24"/>
          <w:szCs w:val="24"/>
          <w:lang w:val="en-US"/>
        </w:rPr>
      </w:pPr>
    </w:p>
    <w:p w14:paraId="6E338DC9" w14:textId="4D0FFD95" w:rsidR="00B215C0" w:rsidRDefault="00B215C0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</w:p>
    <w:p w14:paraId="4AD344BD" w14:textId="2EC30620" w:rsidR="0019577D" w:rsidRDefault="0019577D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</w:p>
    <w:p w14:paraId="2600F615" w14:textId="7C1D953B" w:rsidR="00C64CD8" w:rsidRPr="00A96C85" w:rsidRDefault="00C64CD8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</w:p>
    <w:p w14:paraId="0DED3AEE" w14:textId="114A4C78" w:rsidR="00A96C85" w:rsidRPr="00A96C85" w:rsidRDefault="00A96C85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  <w:r w:rsidRPr="00A96C85">
        <w:rPr>
          <w:rFonts w:ascii="Eras Medium ITC" w:eastAsia="Arial Unicode MS" w:hAnsi="Eras Medium ITC" w:cstheme="minorHAnsi"/>
          <w:b/>
          <w:sz w:val="24"/>
          <w:szCs w:val="24"/>
          <w:lang w:val="en-US"/>
        </w:rPr>
        <w:t>Immanuel ToMarum (</w:t>
      </w:r>
      <w:r w:rsidR="0019577D" w:rsidRPr="00A96C85">
        <w:rPr>
          <w:rFonts w:ascii="Eras Medium ITC" w:eastAsia="Arial Unicode MS" w:hAnsi="Eras Medium ITC" w:cstheme="minorHAnsi"/>
          <w:b/>
          <w:sz w:val="24"/>
          <w:szCs w:val="24"/>
          <w:lang w:val="en-US"/>
        </w:rPr>
        <w:t>Mr.</w:t>
      </w:r>
      <w:r w:rsidRPr="00A96C85">
        <w:rPr>
          <w:rFonts w:ascii="Eras Medium ITC" w:eastAsia="Arial Unicode MS" w:hAnsi="Eras Medium ITC" w:cstheme="minorHAnsi"/>
          <w:b/>
          <w:sz w:val="24"/>
          <w:szCs w:val="24"/>
          <w:lang w:val="en-US"/>
        </w:rPr>
        <w:t>)</w:t>
      </w:r>
    </w:p>
    <w:p w14:paraId="60FA71E2" w14:textId="5DA35A41" w:rsidR="00A96C85" w:rsidRPr="00A96C85" w:rsidRDefault="00A96C85" w:rsidP="00A96C85">
      <w:pPr>
        <w:pStyle w:val="NoSpacing"/>
        <w:jc w:val="both"/>
        <w:rPr>
          <w:rFonts w:ascii="Eras Medium ITC" w:eastAsia="Arial Unicode MS" w:hAnsi="Eras Medium ITC" w:cstheme="minorHAnsi"/>
          <w:b/>
          <w:sz w:val="24"/>
          <w:szCs w:val="24"/>
          <w:lang w:val="en-US"/>
        </w:rPr>
      </w:pPr>
      <w:r w:rsidRPr="00A96C85">
        <w:rPr>
          <w:rFonts w:ascii="Eras Medium ITC" w:eastAsia="Arial Unicode MS" w:hAnsi="Eras Medium ITC" w:cstheme="minorHAnsi"/>
          <w:b/>
          <w:sz w:val="24"/>
          <w:szCs w:val="24"/>
          <w:lang w:val="en-US"/>
        </w:rPr>
        <w:t>Executive Director</w:t>
      </w:r>
    </w:p>
    <w:sectPr w:rsidR="00A96C85" w:rsidRPr="00A96C85" w:rsidSect="003650DF">
      <w:footerReference w:type="default" r:id="rId10"/>
      <w:pgSz w:w="12240" w:h="15840"/>
      <w:pgMar w:top="709" w:right="1440" w:bottom="709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128B5" w14:textId="77777777" w:rsidR="00D72844" w:rsidRDefault="00D72844" w:rsidP="00A320D5">
      <w:r>
        <w:separator/>
      </w:r>
    </w:p>
  </w:endnote>
  <w:endnote w:type="continuationSeparator" w:id="0">
    <w:p w14:paraId="71FB7613" w14:textId="77777777" w:rsidR="00D72844" w:rsidRDefault="00D72844" w:rsidP="00A3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E1C58" w14:textId="77777777" w:rsidR="00A320D5" w:rsidRDefault="00A320D5" w:rsidP="00A320D5">
    <w:pPr>
      <w:rPr>
        <w:rFonts w:ascii="Bookman Old Style" w:hAnsi="Bookman Old Style" w:cs="Arial"/>
        <w:iCs/>
        <w:sz w:val="20"/>
      </w:rPr>
    </w:pPr>
    <w:r w:rsidRPr="00A320D5">
      <w:rPr>
        <w:rFonts w:ascii="Bookman Old Style" w:hAnsi="Bookman Old Style" w:cs="Arial"/>
        <w:iCs/>
        <w:noProof/>
        <w:color w:val="FF0000"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11642" wp14:editId="238FC050">
              <wp:simplePos x="0" y="0"/>
              <wp:positionH relativeFrom="column">
                <wp:posOffset>-542925</wp:posOffset>
              </wp:positionH>
              <wp:positionV relativeFrom="paragraph">
                <wp:posOffset>4445</wp:posOffset>
              </wp:positionV>
              <wp:extent cx="69818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1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793C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.35pt" to="50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" strokecolor="#4579b8 [3044]"/>
          </w:pict>
        </mc:Fallback>
      </mc:AlternateContent>
    </w:r>
    <w:r w:rsidR="00A96C85">
      <w:rPr>
        <w:rFonts w:ascii="Bookman Old Style" w:hAnsi="Bookman Old Style" w:cs="Arial"/>
        <w:iCs/>
        <w:sz w:val="20"/>
      </w:rPr>
      <w:t>Office phone: (675) 79515772</w:t>
    </w:r>
    <w:r>
      <w:rPr>
        <w:rFonts w:ascii="Bookman Old Style" w:hAnsi="Bookman Old Style" w:cs="Arial"/>
        <w:iCs/>
        <w:sz w:val="20"/>
      </w:rPr>
      <w:t xml:space="preserve">                 </w:t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 w:rsidR="002C66F3">
      <w:rPr>
        <w:rFonts w:ascii="Bookman Old Style" w:hAnsi="Bookman Old Style" w:cs="Arial"/>
        <w:iCs/>
        <w:sz w:val="20"/>
      </w:rPr>
      <w:t xml:space="preserve">              </w:t>
    </w:r>
    <w:r>
      <w:rPr>
        <w:rFonts w:ascii="Bookman Old Style" w:hAnsi="Bookman Old Style" w:cs="Arial"/>
        <w:iCs/>
        <w:sz w:val="20"/>
      </w:rPr>
      <w:t>BMS, Free Mail Bag</w:t>
    </w:r>
  </w:p>
  <w:p w14:paraId="49421A16" w14:textId="01BB4F2A" w:rsidR="00A320D5" w:rsidRDefault="00A320D5" w:rsidP="00A320D5">
    <w:pPr>
      <w:rPr>
        <w:rFonts w:ascii="Bookman Old Style" w:hAnsi="Bookman Old Style" w:cs="Arial"/>
        <w:iCs/>
        <w:sz w:val="20"/>
      </w:rPr>
    </w:pPr>
    <w:r>
      <w:rPr>
        <w:rFonts w:ascii="Bookman Old Style" w:hAnsi="Bookman Old Style" w:cs="Arial"/>
        <w:iCs/>
        <w:sz w:val="20"/>
      </w:rPr>
      <w:t xml:space="preserve">Mobile:      </w:t>
    </w:r>
    <w:proofErr w:type="gramStart"/>
    <w:r>
      <w:rPr>
        <w:rFonts w:ascii="Bookman Old Style" w:hAnsi="Bookman Old Style" w:cs="Arial"/>
        <w:iCs/>
        <w:sz w:val="20"/>
      </w:rPr>
      <w:t xml:space="preserve">   </w:t>
    </w:r>
    <w:r w:rsidR="00A96C85">
      <w:rPr>
        <w:rFonts w:ascii="Bookman Old Style" w:hAnsi="Bookman Old Style" w:cs="Arial"/>
        <w:iCs/>
        <w:sz w:val="20"/>
      </w:rPr>
      <w:t>(</w:t>
    </w:r>
    <w:proofErr w:type="gramEnd"/>
    <w:r w:rsidR="00A96C85">
      <w:rPr>
        <w:rFonts w:ascii="Bookman Old Style" w:hAnsi="Bookman Old Style" w:cs="Arial"/>
        <w:iCs/>
        <w:sz w:val="20"/>
      </w:rPr>
      <w:t>675) 70632180</w:t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 w:rsidR="00A96C85">
      <w:rPr>
        <w:rFonts w:ascii="Bookman Old Style" w:hAnsi="Bookman Old Style" w:cs="Arial"/>
        <w:iCs/>
        <w:sz w:val="20"/>
      </w:rPr>
      <w:tab/>
    </w:r>
    <w:r w:rsidR="002C66F3">
      <w:rPr>
        <w:rFonts w:ascii="Bookman Old Style" w:hAnsi="Bookman Old Style" w:cs="Arial"/>
        <w:iCs/>
        <w:sz w:val="20"/>
      </w:rPr>
      <w:t xml:space="preserve">    </w:t>
    </w:r>
    <w:r w:rsidR="005D07B3">
      <w:rPr>
        <w:rFonts w:ascii="Bookman Old Style" w:hAnsi="Bookman Old Style" w:cs="Arial"/>
        <w:iCs/>
        <w:sz w:val="20"/>
      </w:rPr>
      <w:tab/>
    </w:r>
    <w:r w:rsidR="002C66F3">
      <w:rPr>
        <w:rFonts w:ascii="Bookman Old Style" w:hAnsi="Bookman Old Style" w:cs="Arial"/>
        <w:iCs/>
        <w:sz w:val="20"/>
      </w:rPr>
      <w:t xml:space="preserve">          </w:t>
    </w:r>
    <w:r>
      <w:rPr>
        <w:rFonts w:ascii="Bookman Old Style" w:hAnsi="Bookman Old Style" w:cs="Arial"/>
        <w:b/>
        <w:bCs/>
        <w:iCs/>
        <w:color w:val="FF0000"/>
        <w:sz w:val="20"/>
      </w:rPr>
      <w:t>WEWAK</w:t>
    </w:r>
    <w:r>
      <w:rPr>
        <w:rFonts w:ascii="Bookman Old Style" w:hAnsi="Bookman Old Style" w:cs="Arial"/>
        <w:iCs/>
        <w:sz w:val="20"/>
      </w:rPr>
      <w:t xml:space="preserve"> E S P   </w:t>
    </w:r>
  </w:p>
  <w:p w14:paraId="07EF87BA" w14:textId="77777777" w:rsidR="00A320D5" w:rsidRDefault="00A320D5" w:rsidP="00A320D5">
    <w:r>
      <w:rPr>
        <w:rFonts w:ascii="Bookman Old Style" w:hAnsi="Bookman Old Style" w:cs="Arial"/>
        <w:iCs/>
        <w:sz w:val="20"/>
      </w:rPr>
      <w:t xml:space="preserve">Email: </w:t>
    </w:r>
    <w:r w:rsidR="00862328">
      <w:rPr>
        <w:rFonts w:ascii="Bookman Old Style" w:hAnsi="Bookman Old Style" w:cs="Arial"/>
        <w:b/>
        <w:iCs/>
        <w:color w:val="0000FF"/>
        <w:sz w:val="20"/>
      </w:rPr>
      <w:t>i</w:t>
    </w:r>
    <w:r w:rsidR="00A96C85">
      <w:rPr>
        <w:rFonts w:ascii="Bookman Old Style" w:hAnsi="Bookman Old Style" w:cs="Arial"/>
        <w:b/>
        <w:iCs/>
        <w:color w:val="0000FF"/>
        <w:sz w:val="20"/>
      </w:rPr>
      <w:t>mmanuel.</w:t>
    </w:r>
    <w:r w:rsidR="00BF1940">
      <w:rPr>
        <w:rFonts w:ascii="Bookman Old Style" w:hAnsi="Bookman Old Style" w:cs="Arial"/>
        <w:b/>
        <w:iCs/>
        <w:color w:val="0000FF"/>
        <w:sz w:val="20"/>
      </w:rPr>
      <w:t>tomarum</w:t>
    </w:r>
    <w:r>
      <w:rPr>
        <w:rFonts w:ascii="Bookman Old Style" w:hAnsi="Bookman Old Style" w:cs="Arial"/>
        <w:b/>
        <w:iCs/>
        <w:color w:val="0000FF"/>
        <w:sz w:val="20"/>
      </w:rPr>
      <w:t>@</w:t>
    </w:r>
    <w:r w:rsidR="00A96C85">
      <w:rPr>
        <w:rFonts w:ascii="Bookman Old Style" w:hAnsi="Bookman Old Style" w:cs="Arial"/>
        <w:b/>
        <w:iCs/>
        <w:color w:val="0000FF"/>
        <w:sz w:val="20"/>
      </w:rPr>
      <w:t>esp.gov.pg</w:t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>
      <w:rPr>
        <w:rFonts w:ascii="Bookman Old Style" w:hAnsi="Bookman Old Style" w:cs="Arial"/>
        <w:iCs/>
        <w:sz w:val="20"/>
      </w:rPr>
      <w:tab/>
    </w:r>
    <w:r w:rsidR="002C66F3">
      <w:rPr>
        <w:rFonts w:ascii="Bookman Old Style" w:hAnsi="Bookman Old Style" w:cs="Arial"/>
        <w:iCs/>
        <w:sz w:val="20"/>
      </w:rPr>
      <w:t xml:space="preserve">              </w:t>
    </w:r>
    <w:r>
      <w:rPr>
        <w:rFonts w:ascii="Bookman Old Style" w:hAnsi="Bookman Old Style" w:cs="Arial"/>
        <w:iCs/>
        <w:sz w:val="20"/>
      </w:rPr>
      <w:t>Papua New Guinea</w:t>
    </w:r>
  </w:p>
  <w:p w14:paraId="0B3693DC" w14:textId="77777777" w:rsidR="00A320D5" w:rsidRDefault="00A96C85">
    <w:pPr>
      <w:pStyle w:val="Footer"/>
    </w:pPr>
    <w:r>
      <w:rPr>
        <w:rFonts w:ascii="Bookman Old Style" w:hAnsi="Bookman Old Style" w:cs="Arial"/>
        <w:iCs/>
        <w:sz w:val="20"/>
      </w:rPr>
      <w:t xml:space="preserve">Email: </w:t>
    </w:r>
    <w:r>
      <w:rPr>
        <w:rFonts w:ascii="Bookman Old Style" w:hAnsi="Bookman Old Style" w:cs="Arial"/>
        <w:b/>
        <w:iCs/>
        <w:color w:val="0000FF"/>
        <w:sz w:val="20"/>
      </w:rPr>
      <w:t>itomarum@gmail.com</w:t>
    </w:r>
    <w:r>
      <w:rPr>
        <w:rFonts w:ascii="Bookman Old Style" w:hAnsi="Bookman Old Style" w:cs="Arial"/>
        <w:iCs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4009B" w14:textId="77777777" w:rsidR="00D72844" w:rsidRDefault="00D72844" w:rsidP="00A320D5">
      <w:r>
        <w:separator/>
      </w:r>
    </w:p>
  </w:footnote>
  <w:footnote w:type="continuationSeparator" w:id="0">
    <w:p w14:paraId="4EB69CE4" w14:textId="77777777" w:rsidR="00D72844" w:rsidRDefault="00D72844" w:rsidP="00A32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1034"/>
    <w:multiLevelType w:val="hybridMultilevel"/>
    <w:tmpl w:val="8CE6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6A6"/>
    <w:multiLevelType w:val="hybridMultilevel"/>
    <w:tmpl w:val="32542B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07EBD"/>
    <w:multiLevelType w:val="hybridMultilevel"/>
    <w:tmpl w:val="4ED0E540"/>
    <w:lvl w:ilvl="0" w:tplc="63C61CA6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86230">
    <w:abstractNumId w:val="2"/>
  </w:num>
  <w:num w:numId="2" w16cid:durableId="1145969244">
    <w:abstractNumId w:val="0"/>
  </w:num>
  <w:num w:numId="3" w16cid:durableId="189210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B3"/>
    <w:rsid w:val="0000052E"/>
    <w:rsid w:val="000007AC"/>
    <w:rsid w:val="0001694D"/>
    <w:rsid w:val="00026E37"/>
    <w:rsid w:val="0002796E"/>
    <w:rsid w:val="00044EDB"/>
    <w:rsid w:val="00047575"/>
    <w:rsid w:val="000854EC"/>
    <w:rsid w:val="00094F9D"/>
    <w:rsid w:val="000A0EA1"/>
    <w:rsid w:val="000A11A9"/>
    <w:rsid w:val="000B1D19"/>
    <w:rsid w:val="000B2A5C"/>
    <w:rsid w:val="000C16C1"/>
    <w:rsid w:val="000D3C34"/>
    <w:rsid w:val="000D47D2"/>
    <w:rsid w:val="000D725D"/>
    <w:rsid w:val="000F3EB4"/>
    <w:rsid w:val="001113AF"/>
    <w:rsid w:val="001178A8"/>
    <w:rsid w:val="00117B3A"/>
    <w:rsid w:val="00123231"/>
    <w:rsid w:val="00135072"/>
    <w:rsid w:val="00140F00"/>
    <w:rsid w:val="001560FC"/>
    <w:rsid w:val="00187E04"/>
    <w:rsid w:val="0019577D"/>
    <w:rsid w:val="001A673E"/>
    <w:rsid w:val="001D5AF8"/>
    <w:rsid w:val="001E1D77"/>
    <w:rsid w:val="001F2B7D"/>
    <w:rsid w:val="001F5FAA"/>
    <w:rsid w:val="001F7D77"/>
    <w:rsid w:val="00200D47"/>
    <w:rsid w:val="002044DD"/>
    <w:rsid w:val="002078B0"/>
    <w:rsid w:val="00226183"/>
    <w:rsid w:val="002329FF"/>
    <w:rsid w:val="00243B34"/>
    <w:rsid w:val="002528DE"/>
    <w:rsid w:val="002535EE"/>
    <w:rsid w:val="00260112"/>
    <w:rsid w:val="00267F4D"/>
    <w:rsid w:val="00267FE5"/>
    <w:rsid w:val="002735A2"/>
    <w:rsid w:val="002809A2"/>
    <w:rsid w:val="00283AB2"/>
    <w:rsid w:val="00296323"/>
    <w:rsid w:val="002A1AA2"/>
    <w:rsid w:val="002B773C"/>
    <w:rsid w:val="002C11F0"/>
    <w:rsid w:val="002C66F3"/>
    <w:rsid w:val="002E1627"/>
    <w:rsid w:val="002E2C79"/>
    <w:rsid w:val="002E324C"/>
    <w:rsid w:val="002F4088"/>
    <w:rsid w:val="00301EEE"/>
    <w:rsid w:val="00312420"/>
    <w:rsid w:val="00316AA4"/>
    <w:rsid w:val="00320B6C"/>
    <w:rsid w:val="00345DB6"/>
    <w:rsid w:val="00357E03"/>
    <w:rsid w:val="00364131"/>
    <w:rsid w:val="003650DF"/>
    <w:rsid w:val="003725B6"/>
    <w:rsid w:val="003A5BCF"/>
    <w:rsid w:val="003B103F"/>
    <w:rsid w:val="003B236E"/>
    <w:rsid w:val="003B68D3"/>
    <w:rsid w:val="003D2EFE"/>
    <w:rsid w:val="003E54BA"/>
    <w:rsid w:val="003F42F4"/>
    <w:rsid w:val="004241B4"/>
    <w:rsid w:val="00433F66"/>
    <w:rsid w:val="00435319"/>
    <w:rsid w:val="00442E02"/>
    <w:rsid w:val="00452819"/>
    <w:rsid w:val="0046352B"/>
    <w:rsid w:val="004654BE"/>
    <w:rsid w:val="0048162B"/>
    <w:rsid w:val="00485FC0"/>
    <w:rsid w:val="004919CC"/>
    <w:rsid w:val="004A2C67"/>
    <w:rsid w:val="004C664E"/>
    <w:rsid w:val="004C79EB"/>
    <w:rsid w:val="004D4243"/>
    <w:rsid w:val="004D5F56"/>
    <w:rsid w:val="004F3608"/>
    <w:rsid w:val="004F66F6"/>
    <w:rsid w:val="005002FF"/>
    <w:rsid w:val="00501E84"/>
    <w:rsid w:val="00507AE0"/>
    <w:rsid w:val="00536393"/>
    <w:rsid w:val="0054251E"/>
    <w:rsid w:val="005455A9"/>
    <w:rsid w:val="00555335"/>
    <w:rsid w:val="0057327D"/>
    <w:rsid w:val="005A288A"/>
    <w:rsid w:val="005A53A6"/>
    <w:rsid w:val="005A6D33"/>
    <w:rsid w:val="005B1CE8"/>
    <w:rsid w:val="005B1FFD"/>
    <w:rsid w:val="005B3A2E"/>
    <w:rsid w:val="005C4AC0"/>
    <w:rsid w:val="005D07B3"/>
    <w:rsid w:val="005D6EC7"/>
    <w:rsid w:val="005E77B2"/>
    <w:rsid w:val="005F033F"/>
    <w:rsid w:val="005F4CC6"/>
    <w:rsid w:val="006149D9"/>
    <w:rsid w:val="00624BB0"/>
    <w:rsid w:val="0064177A"/>
    <w:rsid w:val="00650DD9"/>
    <w:rsid w:val="00683153"/>
    <w:rsid w:val="0069248F"/>
    <w:rsid w:val="00696E4B"/>
    <w:rsid w:val="006A7418"/>
    <w:rsid w:val="006C6A51"/>
    <w:rsid w:val="006E4D88"/>
    <w:rsid w:val="00701C3B"/>
    <w:rsid w:val="007144E8"/>
    <w:rsid w:val="00721B6B"/>
    <w:rsid w:val="00734A88"/>
    <w:rsid w:val="00745A4D"/>
    <w:rsid w:val="00750910"/>
    <w:rsid w:val="007520B9"/>
    <w:rsid w:val="00775705"/>
    <w:rsid w:val="00781BC4"/>
    <w:rsid w:val="00796A80"/>
    <w:rsid w:val="007B376B"/>
    <w:rsid w:val="007B6B14"/>
    <w:rsid w:val="007C4810"/>
    <w:rsid w:val="007E7EC2"/>
    <w:rsid w:val="00804CE5"/>
    <w:rsid w:val="00806CC6"/>
    <w:rsid w:val="008102B6"/>
    <w:rsid w:val="00815177"/>
    <w:rsid w:val="0082561D"/>
    <w:rsid w:val="00826F55"/>
    <w:rsid w:val="00862328"/>
    <w:rsid w:val="00864B48"/>
    <w:rsid w:val="0087442B"/>
    <w:rsid w:val="008838EA"/>
    <w:rsid w:val="00890262"/>
    <w:rsid w:val="008969C6"/>
    <w:rsid w:val="008A3147"/>
    <w:rsid w:val="008A58A3"/>
    <w:rsid w:val="008B30B1"/>
    <w:rsid w:val="008B65EB"/>
    <w:rsid w:val="008F42E3"/>
    <w:rsid w:val="008F454D"/>
    <w:rsid w:val="00902E4E"/>
    <w:rsid w:val="00911E3D"/>
    <w:rsid w:val="009260A4"/>
    <w:rsid w:val="00946220"/>
    <w:rsid w:val="00947D1D"/>
    <w:rsid w:val="00954AF8"/>
    <w:rsid w:val="00960CA0"/>
    <w:rsid w:val="00986A3D"/>
    <w:rsid w:val="00991901"/>
    <w:rsid w:val="009C3C37"/>
    <w:rsid w:val="009D0DD5"/>
    <w:rsid w:val="00A1132C"/>
    <w:rsid w:val="00A1299F"/>
    <w:rsid w:val="00A30BD2"/>
    <w:rsid w:val="00A320D5"/>
    <w:rsid w:val="00A3394A"/>
    <w:rsid w:val="00A33E63"/>
    <w:rsid w:val="00A3797A"/>
    <w:rsid w:val="00A45309"/>
    <w:rsid w:val="00A57365"/>
    <w:rsid w:val="00A72E29"/>
    <w:rsid w:val="00A83A2B"/>
    <w:rsid w:val="00A9629E"/>
    <w:rsid w:val="00A96C85"/>
    <w:rsid w:val="00AA1BD7"/>
    <w:rsid w:val="00AB440D"/>
    <w:rsid w:val="00AB7A11"/>
    <w:rsid w:val="00AC4975"/>
    <w:rsid w:val="00AE45AC"/>
    <w:rsid w:val="00AF7F80"/>
    <w:rsid w:val="00B15BB1"/>
    <w:rsid w:val="00B16DAE"/>
    <w:rsid w:val="00B215C0"/>
    <w:rsid w:val="00B276A7"/>
    <w:rsid w:val="00B515C1"/>
    <w:rsid w:val="00B86193"/>
    <w:rsid w:val="00BC63E7"/>
    <w:rsid w:val="00BF1940"/>
    <w:rsid w:val="00C209C2"/>
    <w:rsid w:val="00C379FA"/>
    <w:rsid w:val="00C46988"/>
    <w:rsid w:val="00C55962"/>
    <w:rsid w:val="00C60E00"/>
    <w:rsid w:val="00C64CD8"/>
    <w:rsid w:val="00CA6FAC"/>
    <w:rsid w:val="00CD161A"/>
    <w:rsid w:val="00CD5167"/>
    <w:rsid w:val="00CD51D9"/>
    <w:rsid w:val="00CF008A"/>
    <w:rsid w:val="00D06776"/>
    <w:rsid w:val="00D201B0"/>
    <w:rsid w:val="00D21535"/>
    <w:rsid w:val="00D22F42"/>
    <w:rsid w:val="00D410B7"/>
    <w:rsid w:val="00D44EA6"/>
    <w:rsid w:val="00D45EE0"/>
    <w:rsid w:val="00D53CAE"/>
    <w:rsid w:val="00D67B4D"/>
    <w:rsid w:val="00D72844"/>
    <w:rsid w:val="00D80F65"/>
    <w:rsid w:val="00D87B7D"/>
    <w:rsid w:val="00D931F2"/>
    <w:rsid w:val="00D97CB5"/>
    <w:rsid w:val="00DA287B"/>
    <w:rsid w:val="00DC15DB"/>
    <w:rsid w:val="00E07992"/>
    <w:rsid w:val="00E12214"/>
    <w:rsid w:val="00E13334"/>
    <w:rsid w:val="00E20276"/>
    <w:rsid w:val="00E7353D"/>
    <w:rsid w:val="00E960BE"/>
    <w:rsid w:val="00EB3266"/>
    <w:rsid w:val="00ED0513"/>
    <w:rsid w:val="00ED2961"/>
    <w:rsid w:val="00EF49D8"/>
    <w:rsid w:val="00F04502"/>
    <w:rsid w:val="00F17081"/>
    <w:rsid w:val="00F43670"/>
    <w:rsid w:val="00F60515"/>
    <w:rsid w:val="00F634EC"/>
    <w:rsid w:val="00F91392"/>
    <w:rsid w:val="00F94F78"/>
    <w:rsid w:val="00FE6D72"/>
    <w:rsid w:val="00FF11AD"/>
    <w:rsid w:val="00FF2F41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3B47A97"/>
  <w15:docId w15:val="{AB2651A1-ADD5-4101-A4AA-DAE7FD8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352B"/>
    <w:pPr>
      <w:jc w:val="center"/>
    </w:pPr>
    <w:rPr>
      <w:rFonts w:ascii="Arial" w:hAnsi="Arial" w:cs="Arial"/>
      <w:b/>
      <w:bCs/>
    </w:rPr>
  </w:style>
  <w:style w:type="paragraph" w:styleId="NoSpacing">
    <w:name w:val="No Spacing"/>
    <w:uiPriority w:val="1"/>
    <w:qFormat/>
    <w:rsid w:val="0046352B"/>
    <w:pPr>
      <w:spacing w:after="0" w:line="240" w:lineRule="auto"/>
    </w:pPr>
    <w:rPr>
      <w:lang w:val="en-AU"/>
    </w:rPr>
  </w:style>
  <w:style w:type="table" w:styleId="TableGrid">
    <w:name w:val="Table Grid"/>
    <w:basedOn w:val="TableNormal"/>
    <w:uiPriority w:val="59"/>
    <w:rsid w:val="002C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0D5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32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0D5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zii\OneDrive\Documents\CONFIRMATION%20LETTER%20ES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CONFIRMATION LETTER ESPA.dotx</Template>
  <TotalTime>84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Anzii Nols</dc:creator>
  <cp:lastModifiedBy>Noland Gande</cp:lastModifiedBy>
  <cp:revision>3</cp:revision>
  <cp:lastPrinted>2025-01-31T01:49:00Z</cp:lastPrinted>
  <dcterms:created xsi:type="dcterms:W3CDTF">2025-01-31T00:29:00Z</dcterms:created>
  <dcterms:modified xsi:type="dcterms:W3CDTF">2025-01-31T01:55:00Z</dcterms:modified>
</cp:coreProperties>
</file>